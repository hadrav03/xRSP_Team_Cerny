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89"/>
        <w:gridCol w:w="3402"/>
        <w:gridCol w:w="2835"/>
        <w:gridCol w:w="2693"/>
        <w:gridCol w:w="2977"/>
      </w:tblGrid>
      <w:tr w:rsidR="008D2318" w:rsidRPr="008D2318" w:rsidTr="0034453A">
        <w:trPr>
          <w:trHeight w:val="654"/>
        </w:trPr>
        <w:tc>
          <w:tcPr>
            <w:tcW w:w="2689" w:type="dxa"/>
            <w:vMerge w:val="restart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Klíčová partnerství</w:t>
            </w:r>
          </w:p>
          <w:p w:rsidR="008D2318" w:rsidRDefault="002C05EE" w:rsidP="002961C8">
            <w:pPr>
              <w:pStyle w:val="Odstavecseseznamem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Autoři odborných článků,..</w:t>
            </w:r>
          </w:p>
          <w:p w:rsidR="002C05EE" w:rsidRPr="002961C8" w:rsidRDefault="002C05EE" w:rsidP="002961C8">
            <w:pPr>
              <w:pStyle w:val="Odstavecseseznamem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Získání odborného textu</w:t>
            </w:r>
            <w:r w:rsidR="006B6BF1">
              <w:rPr>
                <w:rFonts w:ascii="Times New Roman" w:eastAsia="Times New Roman" w:hAnsi="Times New Roman" w:cs="Times New Roman"/>
                <w:sz w:val="28"/>
                <w:szCs w:val="28"/>
              </w:rPr>
              <w:t>, nového poznatku, studie,..</w:t>
            </w:r>
          </w:p>
        </w:tc>
        <w:tc>
          <w:tcPr>
            <w:tcW w:w="3402" w:type="dxa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Klíčové činnosti</w:t>
            </w:r>
          </w:p>
          <w:p w:rsidR="00C76E60" w:rsidRDefault="0034453A" w:rsidP="00C76E60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Publikování č</w:t>
            </w:r>
            <w:r w:rsidR="002961C8">
              <w:rPr>
                <w:rFonts w:ascii="Times New Roman" w:eastAsia="Times New Roman" w:hAnsi="Times New Roman" w:cs="Times New Roman"/>
                <w:sz w:val="28"/>
                <w:szCs w:val="28"/>
              </w:rPr>
              <w:t>asopis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</w:p>
          <w:p w:rsidR="002961C8" w:rsidRPr="00C76E60" w:rsidRDefault="002961C8" w:rsidP="00C76E60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Publikování článků</w:t>
            </w: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Merge w:val="restart"/>
          </w:tcPr>
          <w:p w:rsidR="008D2318" w:rsidRPr="0075411F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Poskytovaná hodnota</w:t>
            </w:r>
          </w:p>
          <w:p w:rsidR="008D2318" w:rsidRDefault="00CE6EAD" w:rsidP="008140F6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Odborné č</w:t>
            </w:r>
            <w:r w:rsidR="002961C8">
              <w:rPr>
                <w:rFonts w:ascii="Times New Roman" w:eastAsia="Times New Roman" w:hAnsi="Times New Roman" w:cs="Times New Roman"/>
                <w:sz w:val="28"/>
                <w:szCs w:val="28"/>
              </w:rPr>
              <w:t>lánky</w:t>
            </w:r>
          </w:p>
          <w:p w:rsidR="00CE6EAD" w:rsidRDefault="00CE6EAD" w:rsidP="008140F6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Statě</w:t>
            </w:r>
          </w:p>
          <w:p w:rsidR="00CE6EAD" w:rsidRDefault="00CE6EAD" w:rsidP="008140F6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Přehledové studie</w:t>
            </w:r>
          </w:p>
          <w:p w:rsidR="00CE6EAD" w:rsidRDefault="00CE6EAD" w:rsidP="008140F6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Recenze</w:t>
            </w:r>
          </w:p>
          <w:p w:rsidR="00CE6EAD" w:rsidRDefault="00CE6EAD" w:rsidP="008140F6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Další typy odborných příspěvků v českém, slovenském a anglickém jazyce</w:t>
            </w:r>
          </w:p>
          <w:p w:rsidR="00904684" w:rsidRDefault="00904684" w:rsidP="008140F6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Časopis, který je zadarmo </w:t>
            </w:r>
          </w:p>
          <w:p w:rsidR="00F83220" w:rsidRPr="008140F6" w:rsidRDefault="00F83220" w:rsidP="00CE6EAD">
            <w:pPr>
              <w:pStyle w:val="Odstavecseseznamem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Vztahy se zákazníky</w:t>
            </w:r>
          </w:p>
          <w:p w:rsidR="008D2318" w:rsidRDefault="008140F6" w:rsidP="008140F6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Hodnocení</w:t>
            </w:r>
          </w:p>
          <w:p w:rsidR="00722FF4" w:rsidRPr="008140F6" w:rsidRDefault="009C2D05" w:rsidP="007E6E3E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Feedback z</w:t>
            </w:r>
            <w:r w:rsidR="00D90D4D"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D90D4D">
              <w:rPr>
                <w:rFonts w:ascii="Times New Roman" w:eastAsia="Times New Roman" w:hAnsi="Times New Roman" w:cs="Times New Roman"/>
                <w:sz w:val="28"/>
                <w:szCs w:val="28"/>
              </w:rPr>
              <w:t>sociálních sítí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 w:rsidR="007E6E3E">
              <w:rPr>
                <w:rFonts w:ascii="Times New Roman" w:eastAsia="Times New Roman" w:hAnsi="Times New Roman" w:cs="Times New Roman"/>
                <w:sz w:val="28"/>
                <w:szCs w:val="28"/>
              </w:rPr>
              <w:t>w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ebu časopisu</w:t>
            </w:r>
          </w:p>
        </w:tc>
        <w:tc>
          <w:tcPr>
            <w:tcW w:w="2977" w:type="dxa"/>
            <w:vMerge w:val="restart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Zákaznické segmenty</w:t>
            </w:r>
          </w:p>
          <w:p w:rsidR="000E4F69" w:rsidRDefault="000E4F69" w:rsidP="000E4F69">
            <w:pPr>
              <w:pStyle w:val="Odstavecseseznamem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Čtenáři</w:t>
            </w: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D2318" w:rsidRPr="008D2318" w:rsidTr="00CF20ED">
        <w:trPr>
          <w:trHeight w:val="1887"/>
        </w:trPr>
        <w:tc>
          <w:tcPr>
            <w:tcW w:w="2689" w:type="dxa"/>
            <w:vMerge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Klíčové zdroje</w:t>
            </w:r>
          </w:p>
          <w:p w:rsidR="008D2318" w:rsidRDefault="002961C8" w:rsidP="008D2318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Spokojenost čtenářů</w:t>
            </w:r>
          </w:p>
          <w:p w:rsidR="008D2318" w:rsidRDefault="002961C8" w:rsidP="008D2318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Počet doporučení</w:t>
            </w:r>
          </w:p>
          <w:p w:rsidR="008D2318" w:rsidRPr="00CF20ED" w:rsidRDefault="00841B00" w:rsidP="008D2318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0ED">
              <w:rPr>
                <w:rFonts w:ascii="Times New Roman" w:eastAsia="Times New Roman" w:hAnsi="Times New Roman" w:cs="Times New Roman"/>
                <w:sz w:val="28"/>
                <w:szCs w:val="28"/>
              </w:rPr>
              <w:t>Autorská práva</w:t>
            </w:r>
          </w:p>
          <w:p w:rsidR="008D2318" w:rsidRPr="008140A2" w:rsidRDefault="008140A2" w:rsidP="008140A2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Recenzenti</w:t>
            </w:r>
            <w:bookmarkStart w:id="0" w:name="_GoBack"/>
            <w:bookmarkEnd w:id="0"/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Merge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8D2318" w:rsidRPr="0075411F" w:rsidRDefault="008D2318" w:rsidP="007541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Distribuční kanály</w:t>
            </w:r>
          </w:p>
          <w:p w:rsidR="009C2D05" w:rsidRDefault="0048193E" w:rsidP="008D2318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Internet</w:t>
            </w:r>
          </w:p>
          <w:p w:rsidR="008140F6" w:rsidRDefault="008140F6" w:rsidP="008D2318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Reference čtenářů</w:t>
            </w:r>
          </w:p>
          <w:p w:rsidR="00CF20ED" w:rsidRPr="008D2318" w:rsidRDefault="00CF20ED" w:rsidP="008D2318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Škola</w:t>
            </w:r>
          </w:p>
        </w:tc>
        <w:tc>
          <w:tcPr>
            <w:tcW w:w="2977" w:type="dxa"/>
            <w:vMerge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2318" w:rsidRPr="008D2318" w:rsidTr="0034453A">
        <w:trPr>
          <w:trHeight w:val="63"/>
        </w:trPr>
        <w:tc>
          <w:tcPr>
            <w:tcW w:w="6091" w:type="dxa"/>
            <w:gridSpan w:val="2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Struktura nákladů</w:t>
            </w:r>
          </w:p>
          <w:p w:rsidR="008140F6" w:rsidRDefault="002961C8" w:rsidP="00C76E60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HelpDesk</w:t>
            </w:r>
          </w:p>
          <w:p w:rsidR="00CF20ED" w:rsidRDefault="00CF20ED" w:rsidP="00C76E60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Licence</w:t>
            </w:r>
          </w:p>
          <w:p w:rsidR="002961C8" w:rsidRDefault="002961C8" w:rsidP="00C76E60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Vývoj software</w:t>
            </w:r>
          </w:p>
          <w:p w:rsidR="008D2318" w:rsidRPr="00537120" w:rsidRDefault="0034453A" w:rsidP="00537120">
            <w:pPr>
              <w:pStyle w:val="Odstavecseseznamem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Správa systému a správa článků redaktorem</w:t>
            </w:r>
          </w:p>
        </w:tc>
        <w:tc>
          <w:tcPr>
            <w:tcW w:w="8505" w:type="dxa"/>
            <w:gridSpan w:val="3"/>
          </w:tcPr>
          <w:p w:rsidR="008D2318" w:rsidRPr="008D2318" w:rsidRDefault="008D2318" w:rsidP="008D23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D231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Zdroje příjmů</w:t>
            </w:r>
          </w:p>
          <w:p w:rsidR="00722FF4" w:rsidRDefault="009C2D05" w:rsidP="00101F0D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Sponzoři</w:t>
            </w:r>
          </w:p>
          <w:p w:rsidR="008E4154" w:rsidRPr="006A1479" w:rsidRDefault="00904684" w:rsidP="006A147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Dotace </w:t>
            </w:r>
          </w:p>
        </w:tc>
      </w:tr>
    </w:tbl>
    <w:p w:rsidR="006927CF" w:rsidRPr="008D2318" w:rsidRDefault="006927CF" w:rsidP="008D2318"/>
    <w:sectPr w:rsidR="006927CF" w:rsidRPr="008D2318" w:rsidSect="008D231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93666"/>
    <w:multiLevelType w:val="hybridMultilevel"/>
    <w:tmpl w:val="E75A0CE6"/>
    <w:lvl w:ilvl="0" w:tplc="9C4A4B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07CD"/>
    <w:multiLevelType w:val="hybridMultilevel"/>
    <w:tmpl w:val="51A00238"/>
    <w:lvl w:ilvl="0" w:tplc="F25A16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070D0"/>
    <w:multiLevelType w:val="hybridMultilevel"/>
    <w:tmpl w:val="1AD84B9C"/>
    <w:lvl w:ilvl="0" w:tplc="21CCF1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A6E02"/>
    <w:multiLevelType w:val="hybridMultilevel"/>
    <w:tmpl w:val="216C9D94"/>
    <w:lvl w:ilvl="0" w:tplc="DA8008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318"/>
    <w:rsid w:val="000E4F69"/>
    <w:rsid w:val="00101F0D"/>
    <w:rsid w:val="002961C8"/>
    <w:rsid w:val="002C05EE"/>
    <w:rsid w:val="002E0E64"/>
    <w:rsid w:val="0034453A"/>
    <w:rsid w:val="00474D0A"/>
    <w:rsid w:val="0048193E"/>
    <w:rsid w:val="00537120"/>
    <w:rsid w:val="006927CF"/>
    <w:rsid w:val="006A1479"/>
    <w:rsid w:val="006B6BF1"/>
    <w:rsid w:val="007102B3"/>
    <w:rsid w:val="00722FF4"/>
    <w:rsid w:val="0075411F"/>
    <w:rsid w:val="007E6E3E"/>
    <w:rsid w:val="008140A2"/>
    <w:rsid w:val="008140F6"/>
    <w:rsid w:val="00841B00"/>
    <w:rsid w:val="008D2318"/>
    <w:rsid w:val="008E4154"/>
    <w:rsid w:val="00904684"/>
    <w:rsid w:val="009C2D05"/>
    <w:rsid w:val="00B13A9D"/>
    <w:rsid w:val="00BD50F4"/>
    <w:rsid w:val="00BE47C8"/>
    <w:rsid w:val="00C76E60"/>
    <w:rsid w:val="00CE6EAD"/>
    <w:rsid w:val="00CF20ED"/>
    <w:rsid w:val="00D90D4D"/>
    <w:rsid w:val="00F8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1905"/>
  <w15:chartTrackingRefBased/>
  <w15:docId w15:val="{E55EA13E-FA30-4C32-A947-3EB51432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D2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101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Černý</dc:creator>
  <cp:keywords/>
  <dc:description/>
  <cp:lastModifiedBy>Adam Černý</cp:lastModifiedBy>
  <cp:revision>23</cp:revision>
  <dcterms:created xsi:type="dcterms:W3CDTF">2019-10-08T12:28:00Z</dcterms:created>
  <dcterms:modified xsi:type="dcterms:W3CDTF">2019-10-23T14:01:00Z</dcterms:modified>
</cp:coreProperties>
</file>